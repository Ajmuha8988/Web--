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95FE" w14:textId="236B6572" w:rsidR="00A46960" w:rsidRDefault="00A46960" w:rsidP="002B55BE">
      <w:pPr>
        <w:ind w:left="708" w:firstLine="708"/>
        <w:rPr>
          <w:b/>
          <w:bCs/>
          <w:sz w:val="32"/>
          <w:szCs w:val="32"/>
        </w:rPr>
      </w:pPr>
      <w:bookmarkStart w:id="0" w:name="_Hlk179550039"/>
      <w:r>
        <w:rPr>
          <w:b/>
          <w:bCs/>
          <w:sz w:val="32"/>
          <w:szCs w:val="32"/>
        </w:rPr>
        <w:t>УТВЕРЖДЕНО</w:t>
      </w:r>
    </w:p>
    <w:p w14:paraId="1DEA0798" w14:textId="77777777" w:rsidR="00A46960" w:rsidRDefault="00A46960" w:rsidP="00A4696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tbl>
      <w:tblPr>
        <w:tblStyle w:val="af2"/>
        <w:tblpPr w:leftFromText="180" w:rightFromText="180" w:vertAnchor="text" w:horzAnchor="margin" w:tblpY="1750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58"/>
      </w:tblGrid>
      <w:tr w:rsidR="002B55BE" w14:paraId="74924F9B" w14:textId="77777777" w:rsidTr="002B55BE">
        <w:trPr>
          <w:cantSplit/>
          <w:trHeight w:val="2551"/>
        </w:trPr>
        <w:tc>
          <w:tcPr>
            <w:tcW w:w="425" w:type="dxa"/>
            <w:textDirection w:val="btLr"/>
          </w:tcPr>
          <w:p w14:paraId="6D329E74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49F5C4F9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38F0CB16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2C04F4A1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460F0C">
              <w:rPr>
                <w:rFonts w:ascii="Times New Roman" w:hAnsi="Times New Roman" w:cs="Times New Roman"/>
                <w:sz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60F0C">
              <w:rPr>
                <w:rFonts w:ascii="Times New Roman" w:hAnsi="Times New Roman" w:cs="Times New Roman"/>
                <w:sz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8" w:type="dxa"/>
          </w:tcPr>
          <w:p w14:paraId="5529A020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59968E21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08ABCE35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0F0C">
              <w:rPr>
                <w:rFonts w:ascii="Times New Roman" w:hAnsi="Times New Roman" w:cs="Times New Roman"/>
                <w:sz w:val="24"/>
              </w:rPr>
              <w:t>Взам</w:t>
            </w:r>
            <w:proofErr w:type="spellEnd"/>
            <w:r w:rsidRPr="00460F0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460F0C">
              <w:rPr>
                <w:rFonts w:ascii="Times New Roman" w:hAnsi="Times New Roman" w:cs="Times New Roman"/>
                <w:sz w:val="24"/>
              </w:rPr>
              <w:t>нв. №</w:t>
            </w:r>
          </w:p>
        </w:tc>
        <w:tc>
          <w:tcPr>
            <w:tcW w:w="458" w:type="dxa"/>
          </w:tcPr>
          <w:p w14:paraId="4212781B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55AE4C86" w14:textId="77777777" w:rsidTr="002B55BE">
        <w:trPr>
          <w:cantSplit/>
          <w:trHeight w:val="2551"/>
        </w:trPr>
        <w:tc>
          <w:tcPr>
            <w:tcW w:w="425" w:type="dxa"/>
            <w:textDirection w:val="btLr"/>
          </w:tcPr>
          <w:p w14:paraId="7FD77E85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091DC229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09FB9FA5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1ABAA246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460F0C">
              <w:rPr>
                <w:rFonts w:ascii="Times New Roman" w:hAnsi="Times New Roman" w:cs="Times New Roman"/>
                <w:sz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подл.</w:t>
            </w:r>
          </w:p>
        </w:tc>
        <w:tc>
          <w:tcPr>
            <w:tcW w:w="458" w:type="dxa"/>
          </w:tcPr>
          <w:p w14:paraId="04F018FF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                      </w:t>
            </w:r>
          </w:p>
        </w:tc>
      </w:tr>
    </w:tbl>
    <w:p w14:paraId="701DAF0B" w14:textId="3911D086" w:rsidR="002B55BE" w:rsidRDefault="00A46960" w:rsidP="002B55BE">
      <w:pPr>
        <w:ind w:left="708" w:firstLine="708"/>
        <w:rPr>
          <w:caps/>
          <w:szCs w:val="28"/>
        </w:rPr>
      </w:pPr>
      <w:r>
        <w:rPr>
          <w:caps/>
        </w:rPr>
        <w:fldChar w:fldCharType="begin"/>
      </w:r>
      <w:r>
        <w:rPr>
          <w:caps/>
        </w:rPr>
        <w:instrText xml:space="preserve"> REF </w:instrText>
      </w:r>
      <w:r>
        <w:rPr>
          <w:i/>
          <w:iCs/>
        </w:rPr>
        <w:instrText>ДецНомер</w:instrText>
      </w:r>
      <w:r>
        <w:rPr>
          <w:caps/>
        </w:rPr>
        <w:instrText xml:space="preserve">  \* MERGEFORMAT </w:instrText>
      </w:r>
      <w:r>
        <w:rPr>
          <w:caps/>
        </w:rPr>
        <w:fldChar w:fldCharType="separate"/>
      </w:r>
      <w:r w:rsidRPr="00D03B6F">
        <w:t>А.В.00001-01</w:t>
      </w:r>
      <w:r>
        <w:rPr>
          <w:caps/>
        </w:rPr>
        <w:fldChar w:fldCharType="end"/>
      </w:r>
      <w:r>
        <w:rPr>
          <w:caps/>
        </w:rPr>
        <w:t>-</w:t>
      </w:r>
      <w:r>
        <w:rPr>
          <w:caps/>
          <w:szCs w:val="28"/>
        </w:rPr>
        <w:t>лу</w:t>
      </w:r>
    </w:p>
    <w:p w14:paraId="49061B5A" w14:textId="77777777" w:rsidR="002B55BE" w:rsidRPr="002B55BE" w:rsidRDefault="002B55BE" w:rsidP="002B55BE">
      <w:pPr>
        <w:ind w:left="708" w:firstLine="708"/>
        <w:rPr>
          <w:caps/>
          <w:szCs w:val="28"/>
        </w:rPr>
      </w:pPr>
    </w:p>
    <w:p w14:paraId="5F572142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2EF9226D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3D49FBD6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39813EC8" w14:textId="72FFDFB0" w:rsidR="00A46960" w:rsidRDefault="00A46960" w:rsidP="00A4696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 w:rsidR="00B55A9A">
        <w:rPr>
          <w:b/>
          <w:bCs/>
          <w:caps/>
          <w:sz w:val="32"/>
        </w:rPr>
        <w:t>Расписание САСК</w:t>
      </w:r>
    </w:p>
    <w:p w14:paraId="2E5261A3" w14:textId="39FE6958" w:rsidR="00A46960" w:rsidRDefault="00A46960" w:rsidP="00A4696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</w:t>
      </w:r>
      <w:r w:rsidR="004F66F7">
        <w:rPr>
          <w:b/>
          <w:bCs/>
          <w:sz w:val="36"/>
        </w:rPr>
        <w:t>Руководство администратора</w:t>
      </w:r>
    </w:p>
    <w:p w14:paraId="6EC7F636" w14:textId="0D6D5713" w:rsidR="008F18E1" w:rsidRPr="0040125E" w:rsidRDefault="00A46960" w:rsidP="0040125E">
      <w:pPr>
        <w:jc w:val="center"/>
        <w:rPr>
          <w:b/>
          <w:bCs/>
          <w:sz w:val="36"/>
        </w:rPr>
        <w:sectPr w:rsidR="008F18E1" w:rsidRPr="0040125E" w:rsidSect="00882A8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</w:p>
    <w:bookmarkEnd w:id="0"/>
    <w:p w14:paraId="7DF680B9" w14:textId="77777777" w:rsidR="003E0F30" w:rsidRDefault="003E0F30" w:rsidP="003E0F30">
      <w:pPr>
        <w:rPr>
          <w:b/>
          <w:bCs/>
          <w:szCs w:val="28"/>
        </w:rPr>
      </w:pPr>
    </w:p>
    <w:tbl>
      <w:tblPr>
        <w:tblW w:w="4925" w:type="pct"/>
        <w:tblLook w:val="0000" w:firstRow="0" w:lastRow="0" w:firstColumn="0" w:lastColumn="0" w:noHBand="0" w:noVBand="0"/>
      </w:tblPr>
      <w:tblGrid>
        <w:gridCol w:w="3829"/>
        <w:gridCol w:w="321"/>
        <w:gridCol w:w="271"/>
        <w:gridCol w:w="424"/>
        <w:gridCol w:w="4369"/>
      </w:tblGrid>
      <w:tr w:rsidR="003E0F30" w14:paraId="7D54D9BE" w14:textId="77777777" w:rsidTr="00DD5707">
        <w:tc>
          <w:tcPr>
            <w:tcW w:w="3829" w:type="dxa"/>
          </w:tcPr>
          <w:p w14:paraId="74B5257A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СОГЛАСОВАНО</w:t>
            </w:r>
          </w:p>
        </w:tc>
        <w:tc>
          <w:tcPr>
            <w:tcW w:w="321" w:type="dxa"/>
          </w:tcPr>
          <w:p w14:paraId="646BA54A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</w:tcPr>
          <w:p w14:paraId="10B0FE59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711A5679" w14:textId="77777777" w:rsidR="003E0F30" w:rsidRDefault="003E0F30" w:rsidP="00DD5707">
            <w:pPr>
              <w:jc w:val="center"/>
            </w:pPr>
          </w:p>
        </w:tc>
        <w:tc>
          <w:tcPr>
            <w:tcW w:w="4369" w:type="dxa"/>
          </w:tcPr>
          <w:p w14:paraId="1A745E5D" w14:textId="77777777" w:rsidR="003E0F30" w:rsidRDefault="003E0F30" w:rsidP="00DD5707">
            <w:pPr>
              <w:jc w:val="center"/>
            </w:pPr>
            <w:r>
              <w:t>УТВЕРЖДАЮ</w:t>
            </w:r>
          </w:p>
        </w:tc>
      </w:tr>
      <w:tr w:rsidR="003E0F30" w14:paraId="1386F083" w14:textId="77777777" w:rsidTr="00DD5707">
        <w:tc>
          <w:tcPr>
            <w:tcW w:w="3829" w:type="dxa"/>
            <w:vAlign w:val="center"/>
          </w:tcPr>
          <w:p w14:paraId="3B324490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Заместитель директора ГАПОУ СО «САСК»</w:t>
            </w:r>
          </w:p>
        </w:tc>
        <w:tc>
          <w:tcPr>
            <w:tcW w:w="321" w:type="dxa"/>
            <w:vAlign w:val="center"/>
          </w:tcPr>
          <w:p w14:paraId="127D0994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61E52E42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302C7C5C" w14:textId="77777777" w:rsidR="003E0F30" w:rsidRDefault="003E0F30" w:rsidP="00DD5707">
            <w:pPr>
              <w:jc w:val="center"/>
            </w:pPr>
          </w:p>
        </w:tc>
        <w:tc>
          <w:tcPr>
            <w:tcW w:w="4369" w:type="dxa"/>
            <w:vAlign w:val="center"/>
          </w:tcPr>
          <w:p w14:paraId="35AB9BDB" w14:textId="77777777" w:rsidR="003E0F30" w:rsidRDefault="003E0F30" w:rsidP="00DD5707">
            <w:pPr>
              <w:jc w:val="center"/>
            </w:pPr>
            <w:r>
              <w:t>Генеральный Директор ООО «Спейс Ап»</w:t>
            </w:r>
          </w:p>
        </w:tc>
      </w:tr>
      <w:tr w:rsidR="003E0F30" w14:paraId="27BF47D2" w14:textId="77777777" w:rsidTr="00DD5707">
        <w:trPr>
          <w:trHeight w:val="457"/>
        </w:trPr>
        <w:tc>
          <w:tcPr>
            <w:tcW w:w="3829" w:type="dxa"/>
            <w:vAlign w:val="center"/>
          </w:tcPr>
          <w:p w14:paraId="3AC57DCC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_____________В.Ю. Зубакина</w:t>
            </w:r>
          </w:p>
        </w:tc>
        <w:tc>
          <w:tcPr>
            <w:tcW w:w="321" w:type="dxa"/>
            <w:vAlign w:val="center"/>
          </w:tcPr>
          <w:p w14:paraId="4577DB64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222874D4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0516B945" w14:textId="77777777" w:rsidR="003E0F30" w:rsidRDefault="003E0F30" w:rsidP="00DD5707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53CE2DC9" w14:textId="77777777" w:rsidR="003E0F30" w:rsidRDefault="003E0F30" w:rsidP="00DD5707">
            <w:pPr>
              <w:tabs>
                <w:tab w:val="left" w:pos="5727"/>
              </w:tabs>
              <w:jc w:val="center"/>
            </w:pPr>
            <w:r>
              <w:t xml:space="preserve">_____________Н.С. </w:t>
            </w:r>
            <w:proofErr w:type="spellStart"/>
            <w:r>
              <w:t>Шух</w:t>
            </w:r>
            <w:proofErr w:type="spellEnd"/>
          </w:p>
        </w:tc>
      </w:tr>
      <w:tr w:rsidR="003E0F30" w14:paraId="5C06EC20" w14:textId="77777777" w:rsidTr="00DD5707">
        <w:trPr>
          <w:trHeight w:val="519"/>
        </w:trPr>
        <w:tc>
          <w:tcPr>
            <w:tcW w:w="3829" w:type="dxa"/>
            <w:vAlign w:val="center"/>
          </w:tcPr>
          <w:p w14:paraId="703307EC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“_____” _____________202__</w:t>
            </w:r>
          </w:p>
        </w:tc>
        <w:tc>
          <w:tcPr>
            <w:tcW w:w="321" w:type="dxa"/>
            <w:vAlign w:val="center"/>
          </w:tcPr>
          <w:p w14:paraId="70C3D142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233FB9CE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5EC7CBCE" w14:textId="77777777" w:rsidR="003E0F30" w:rsidRDefault="003E0F30" w:rsidP="00DD5707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31E291FA" w14:textId="77777777" w:rsidR="003E0F30" w:rsidRDefault="003E0F30" w:rsidP="00DD5707">
            <w:pPr>
              <w:tabs>
                <w:tab w:val="left" w:pos="5727"/>
              </w:tabs>
              <w:jc w:val="center"/>
            </w:pPr>
            <w:r>
              <w:t>“_____” ____________202__</w:t>
            </w:r>
          </w:p>
        </w:tc>
      </w:tr>
    </w:tbl>
    <w:p w14:paraId="109D6C55" w14:textId="77777777" w:rsidR="003E0F30" w:rsidRDefault="003E0F30" w:rsidP="003E0F30">
      <w:pPr>
        <w:jc w:val="center"/>
        <w:rPr>
          <w:b/>
          <w:bCs/>
        </w:rPr>
      </w:pPr>
    </w:p>
    <w:p w14:paraId="0251B127" w14:textId="77777777" w:rsidR="003E0F30" w:rsidRDefault="003E0F30" w:rsidP="003E0F30">
      <w:pPr>
        <w:jc w:val="center"/>
        <w:rPr>
          <w:b/>
          <w:bCs/>
        </w:rPr>
      </w:pPr>
    </w:p>
    <w:p w14:paraId="1305E875" w14:textId="77777777" w:rsidR="003E0F30" w:rsidRDefault="003E0F30" w:rsidP="003E0F30">
      <w:pPr>
        <w:jc w:val="center"/>
        <w:rPr>
          <w:b/>
          <w:bCs/>
        </w:rPr>
      </w:pPr>
    </w:p>
    <w:p w14:paraId="64B38853" w14:textId="77777777" w:rsidR="003E0F30" w:rsidRDefault="003E0F30" w:rsidP="003E0F30">
      <w:pPr>
        <w:jc w:val="center"/>
        <w:rPr>
          <w:b/>
          <w:bCs/>
        </w:rPr>
      </w:pPr>
    </w:p>
    <w:p w14:paraId="5681D55B" w14:textId="77777777" w:rsidR="003E0F30" w:rsidRDefault="003E0F30" w:rsidP="003E0F30">
      <w:pPr>
        <w:jc w:val="center"/>
        <w:rPr>
          <w:b/>
          <w:bCs/>
        </w:rPr>
      </w:pPr>
    </w:p>
    <w:p w14:paraId="4DE2F1E7" w14:textId="77777777" w:rsidR="003E0F30" w:rsidRDefault="003E0F30" w:rsidP="003E0F30">
      <w:pPr>
        <w:rPr>
          <w:b/>
          <w:bCs/>
        </w:rPr>
      </w:pPr>
    </w:p>
    <w:p w14:paraId="16670FB3" w14:textId="77777777" w:rsidR="003E0F30" w:rsidRDefault="003E0F30" w:rsidP="003E0F30">
      <w:pPr>
        <w:jc w:val="center"/>
        <w:rPr>
          <w:b/>
          <w:bCs/>
        </w:rPr>
      </w:pPr>
    </w:p>
    <w:p w14:paraId="0AD20545" w14:textId="77777777" w:rsidR="003E0F30" w:rsidRDefault="003E0F30" w:rsidP="003E0F30">
      <w:pPr>
        <w:jc w:val="center"/>
        <w:rPr>
          <w:b/>
          <w:bCs/>
        </w:rPr>
      </w:pPr>
    </w:p>
    <w:p w14:paraId="3620E73B" w14:textId="77777777" w:rsidR="003E0F30" w:rsidRDefault="003E0F30" w:rsidP="003E0F30">
      <w:pPr>
        <w:jc w:val="center"/>
        <w:rPr>
          <w:b/>
          <w:bCs/>
        </w:rPr>
      </w:pPr>
    </w:p>
    <w:p w14:paraId="2753A0FF" w14:textId="77777777" w:rsidR="003E0F30" w:rsidRDefault="003E0F30" w:rsidP="003E0F3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4E5412F4" w14:textId="77777777" w:rsidR="003E0F30" w:rsidRDefault="003E0F30" w:rsidP="003E0F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Разработка концепции АС </w:t>
      </w:r>
    </w:p>
    <w:p w14:paraId="0A67FCF3" w14:textId="77777777" w:rsidR="003E0F30" w:rsidRDefault="003E0F30" w:rsidP="003E0F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525FB5BE" w14:textId="77777777" w:rsidR="003E0F30" w:rsidRDefault="003E0F30" w:rsidP="003E0F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3CCC0E18" w14:textId="77777777" w:rsidR="003E0F30" w:rsidRDefault="003E0F30" w:rsidP="003E0F30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7B4580E9" w14:textId="77777777" w:rsidR="003E0F30" w:rsidRDefault="003E0F30" w:rsidP="003E0F30">
      <w:pPr>
        <w:rPr>
          <w:b/>
          <w:bCs/>
          <w:sz w:val="32"/>
        </w:rPr>
      </w:pPr>
    </w:p>
    <w:p w14:paraId="346F74D0" w14:textId="77777777" w:rsidR="003E0F30" w:rsidRDefault="003E0F30" w:rsidP="003E0F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65"/>
        <w:gridCol w:w="1239"/>
        <w:gridCol w:w="4561"/>
      </w:tblGrid>
      <w:tr w:rsidR="003E0F30" w14:paraId="5477BCF0" w14:textId="77777777" w:rsidTr="00DD5707">
        <w:tc>
          <w:tcPr>
            <w:tcW w:w="2265" w:type="dxa"/>
            <w:vAlign w:val="center"/>
          </w:tcPr>
          <w:p w14:paraId="32E1274E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02ADA9B7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B5484CE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Руководитель разработки</w:t>
            </w:r>
          </w:p>
        </w:tc>
      </w:tr>
      <w:tr w:rsidR="003E0F30" w14:paraId="737CA041" w14:textId="77777777" w:rsidTr="00DD5707">
        <w:tc>
          <w:tcPr>
            <w:tcW w:w="2265" w:type="dxa"/>
            <w:vAlign w:val="center"/>
          </w:tcPr>
          <w:p w14:paraId="10981576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57C1447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7422BB69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rPr>
                <w:lang w:val="en-US"/>
              </w:rPr>
              <w:t>Web</w:t>
            </w:r>
            <w:r w:rsidRPr="003647A8">
              <w:t>-</w:t>
            </w:r>
            <w:r>
              <w:t>разработчик ООО «Спейс Ап»</w:t>
            </w:r>
          </w:p>
        </w:tc>
      </w:tr>
      <w:tr w:rsidR="003E0F30" w14:paraId="1E4338D8" w14:textId="77777777" w:rsidTr="00DD5707">
        <w:trPr>
          <w:trHeight w:val="513"/>
        </w:trPr>
        <w:tc>
          <w:tcPr>
            <w:tcW w:w="2265" w:type="dxa"/>
            <w:vAlign w:val="center"/>
          </w:tcPr>
          <w:p w14:paraId="0F1CDA39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0EC72E1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A000817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 xml:space="preserve">___________Н.В. </w:t>
            </w:r>
            <w:proofErr w:type="spellStart"/>
            <w:r>
              <w:t>Передреев</w:t>
            </w:r>
            <w:proofErr w:type="spellEnd"/>
          </w:p>
        </w:tc>
      </w:tr>
      <w:tr w:rsidR="003E0F30" w14:paraId="49663265" w14:textId="77777777" w:rsidTr="00DD5707">
        <w:trPr>
          <w:trHeight w:val="142"/>
        </w:trPr>
        <w:tc>
          <w:tcPr>
            <w:tcW w:w="2265" w:type="dxa"/>
            <w:vAlign w:val="center"/>
          </w:tcPr>
          <w:p w14:paraId="13E86BD2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67D175A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17F5BD27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3E0F30" w14:paraId="443D4F48" w14:textId="77777777" w:rsidTr="00DD5707">
        <w:trPr>
          <w:trHeight w:hRule="exact" w:val="567"/>
        </w:trPr>
        <w:tc>
          <w:tcPr>
            <w:tcW w:w="2265" w:type="dxa"/>
            <w:vAlign w:val="center"/>
          </w:tcPr>
          <w:p w14:paraId="70A8337E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FCC4AB3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B5AC4D0" w14:textId="77777777" w:rsidR="003E0F30" w:rsidRDefault="003E0F30" w:rsidP="00DD5707">
            <w:pPr>
              <w:tabs>
                <w:tab w:val="left" w:pos="5727"/>
              </w:tabs>
              <w:jc w:val="center"/>
            </w:pPr>
          </w:p>
        </w:tc>
      </w:tr>
      <w:tr w:rsidR="003E0F30" w14:paraId="10412469" w14:textId="77777777" w:rsidTr="00DD5707">
        <w:tc>
          <w:tcPr>
            <w:tcW w:w="2265" w:type="dxa"/>
            <w:vAlign w:val="center"/>
          </w:tcPr>
          <w:p w14:paraId="7F175053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C7171D2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7284DE4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Ответственный исполнитель</w:t>
            </w:r>
          </w:p>
        </w:tc>
      </w:tr>
      <w:tr w:rsidR="003E0F30" w14:paraId="01262614" w14:textId="77777777" w:rsidTr="00DD5707">
        <w:tc>
          <w:tcPr>
            <w:tcW w:w="2265" w:type="dxa"/>
            <w:vAlign w:val="center"/>
          </w:tcPr>
          <w:p w14:paraId="2E1E77EF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1EBD09B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EAEC0C6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Секретарь учебной части ГАПОУ СО «САСК»</w:t>
            </w:r>
          </w:p>
        </w:tc>
      </w:tr>
      <w:tr w:rsidR="003E0F30" w14:paraId="17BAE699" w14:textId="77777777" w:rsidTr="00DD5707">
        <w:trPr>
          <w:trHeight w:val="468"/>
        </w:trPr>
        <w:tc>
          <w:tcPr>
            <w:tcW w:w="2265" w:type="dxa"/>
            <w:vAlign w:val="center"/>
          </w:tcPr>
          <w:p w14:paraId="2F8F7EF2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F05CDCD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CB5062F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____________К.А. Волкова</w:t>
            </w:r>
          </w:p>
        </w:tc>
      </w:tr>
      <w:tr w:rsidR="003E0F30" w14:paraId="364AB6FD" w14:textId="77777777" w:rsidTr="00DD5707">
        <w:tc>
          <w:tcPr>
            <w:tcW w:w="2265" w:type="dxa"/>
            <w:vAlign w:val="center"/>
          </w:tcPr>
          <w:p w14:paraId="782D292C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7917E45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3A61A46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3E0F30" w14:paraId="7C32FCDD" w14:textId="77777777" w:rsidTr="00DD5707">
        <w:trPr>
          <w:trHeight w:hRule="exact" w:val="567"/>
        </w:trPr>
        <w:tc>
          <w:tcPr>
            <w:tcW w:w="2265" w:type="dxa"/>
            <w:vAlign w:val="center"/>
          </w:tcPr>
          <w:p w14:paraId="6B5ACD4B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58297BB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E03A08C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3E0F30" w14:paraId="7F043718" w14:textId="77777777" w:rsidTr="00DD5707">
        <w:tc>
          <w:tcPr>
            <w:tcW w:w="2265" w:type="dxa"/>
            <w:vAlign w:val="center"/>
          </w:tcPr>
          <w:p w14:paraId="4B1B9A9A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D06EA92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D61E112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Исполнитель</w:t>
            </w:r>
          </w:p>
        </w:tc>
      </w:tr>
      <w:tr w:rsidR="003E0F30" w14:paraId="0C39CBA4" w14:textId="77777777" w:rsidTr="00DD5707">
        <w:tc>
          <w:tcPr>
            <w:tcW w:w="2265" w:type="dxa"/>
            <w:vAlign w:val="center"/>
          </w:tcPr>
          <w:p w14:paraId="5FC27F77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3A0D9DD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CD2C0C4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Студент группы 41 ИС</w:t>
            </w:r>
          </w:p>
        </w:tc>
      </w:tr>
      <w:tr w:rsidR="003E0F30" w14:paraId="6CFE3C11" w14:textId="77777777" w:rsidTr="00DD5707">
        <w:trPr>
          <w:trHeight w:val="442"/>
        </w:trPr>
        <w:tc>
          <w:tcPr>
            <w:tcW w:w="2265" w:type="dxa"/>
            <w:vAlign w:val="center"/>
          </w:tcPr>
          <w:p w14:paraId="2045FB0B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7BC8BC5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74AD5F0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_____________ М.К. Борлаков</w:t>
            </w:r>
          </w:p>
        </w:tc>
      </w:tr>
      <w:tr w:rsidR="003E0F30" w14:paraId="468F92BB" w14:textId="77777777" w:rsidTr="00DD5707">
        <w:trPr>
          <w:trHeight w:val="439"/>
        </w:trPr>
        <w:tc>
          <w:tcPr>
            <w:tcW w:w="2265" w:type="dxa"/>
            <w:vAlign w:val="center"/>
          </w:tcPr>
          <w:p w14:paraId="705336E2" w14:textId="77777777" w:rsidR="003E0F30" w:rsidRDefault="003E0F30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36D6CB8" w14:textId="77777777" w:rsidR="003E0F30" w:rsidRDefault="003E0F30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57F0A8FB" w14:textId="77777777" w:rsidR="003E0F30" w:rsidRDefault="003E0F30" w:rsidP="00DD5707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</w:tbl>
    <w:p w14:paraId="0CFCD8D8" w14:textId="77777777" w:rsidR="003E0F30" w:rsidRDefault="003E0F30" w:rsidP="003E0F30">
      <w:pPr>
        <w:rPr>
          <w:b/>
          <w:bCs/>
          <w:szCs w:val="28"/>
        </w:rPr>
        <w:sectPr w:rsidR="003E0F30" w:rsidSect="003E0F30"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4FD35C64" w14:textId="08B61DA7" w:rsidR="008F18E1" w:rsidRDefault="008F18E1" w:rsidP="00A46960">
      <w:pPr>
        <w:rPr>
          <w:b/>
          <w:bCs/>
          <w:szCs w:val="28"/>
        </w:rPr>
        <w:sectPr w:rsidR="008F18E1" w:rsidSect="003E0F30">
          <w:headerReference w:type="first" r:id="rId14"/>
          <w:footerReference w:type="first" r:id="rId15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7A8C5738" w14:textId="77777777" w:rsidR="00EE5CC7" w:rsidRPr="002944E3" w:rsidRDefault="002B0B76" w:rsidP="002A544C">
      <w:pPr>
        <w:jc w:val="center"/>
        <w:rPr>
          <w:caps/>
        </w:rPr>
      </w:pPr>
      <w:bookmarkStart w:id="3" w:name="_Toc40077667"/>
      <w:r w:rsidRPr="002A544C">
        <w:rPr>
          <w:b/>
          <w:bCs/>
          <w:caps/>
        </w:rPr>
        <w:lastRenderedPageBreak/>
        <w:t>Аннотация</w:t>
      </w:r>
      <w:bookmarkEnd w:id="3"/>
    </w:p>
    <w:p w14:paraId="74FAF8F3" w14:textId="00885E71" w:rsidR="008F18E1" w:rsidRPr="008C3A3C" w:rsidRDefault="002B0B76">
      <w:pPr>
        <w:ind w:firstLine="709"/>
        <w:jc w:val="both"/>
      </w:pPr>
      <w:r>
        <w:t xml:space="preserve">В данном программном документе приведено </w:t>
      </w:r>
      <w:r w:rsidR="00C20087">
        <w:t>руководство администратора</w:t>
      </w:r>
      <w:r>
        <w:t xml:space="preserve"> на программ</w:t>
      </w:r>
      <w:r w:rsidR="00C20087">
        <w:t>у</w:t>
      </w:r>
      <w:r>
        <w:t xml:space="preserve"> </w:t>
      </w:r>
      <w:r w:rsidR="008C3A3C">
        <w:t>«</w:t>
      </w:r>
      <w:r w:rsidR="00B55A9A">
        <w:t>Расписание САСК</w:t>
      </w:r>
      <w:r w:rsidR="008C3A3C">
        <w:t>»</w:t>
      </w:r>
    </w:p>
    <w:p w14:paraId="5B2D7AFC" w14:textId="72BAED54" w:rsidR="008F18E1" w:rsidRDefault="002B0B76">
      <w:pPr>
        <w:jc w:val="both"/>
      </w:pPr>
      <w:r>
        <w:tab/>
        <w:t>В данном программном документе, в разделе «</w:t>
      </w:r>
      <w:r w:rsidR="0052132A" w:rsidRPr="0052132A">
        <w:t>Назначение программы</w:t>
      </w:r>
      <w:r>
        <w:t xml:space="preserve">» указано </w:t>
      </w:r>
      <w:r w:rsidR="0052132A" w:rsidRPr="0052132A">
        <w:t>сведения о назначении программы и информация, достаточная для понимания функций программы и ее эксплуатации.</w:t>
      </w:r>
    </w:p>
    <w:p w14:paraId="67100D80" w14:textId="77777777" w:rsidR="0052132A" w:rsidRDefault="0052132A" w:rsidP="0052132A">
      <w:pPr>
        <w:ind w:firstLine="709"/>
        <w:jc w:val="both"/>
      </w:pPr>
      <w:r>
        <w:t>В разделе «</w:t>
      </w:r>
      <w:r w:rsidRPr="0052132A">
        <w:t>Условия выполнения программы</w:t>
      </w:r>
      <w:r>
        <w:t xml:space="preserve">» указано </w:t>
      </w:r>
      <w:r w:rsidRPr="0052132A">
        <w:t>условия, необходимые для выполнения программы (минимальный и (или) максимальный состав аппаратурных и программных средств и т.п.).</w:t>
      </w:r>
    </w:p>
    <w:p w14:paraId="30BCFE00" w14:textId="77777777" w:rsidR="0052132A" w:rsidRDefault="0052132A" w:rsidP="0052132A">
      <w:pPr>
        <w:ind w:firstLine="709"/>
        <w:jc w:val="both"/>
      </w:pPr>
      <w:r>
        <w:t>В разделе «</w:t>
      </w:r>
      <w:r w:rsidRPr="0052132A">
        <w:t>Выполнение программы</w:t>
      </w:r>
      <w:r>
        <w:t xml:space="preserve">» указано </w:t>
      </w:r>
      <w:r w:rsidRPr="0052132A">
        <w:t>последовательность действий оператора,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B5849F0" w14:textId="77777777" w:rsidR="0052132A" w:rsidRPr="0052132A" w:rsidRDefault="0052132A" w:rsidP="0052132A">
      <w:pPr>
        <w:ind w:firstLine="709"/>
        <w:jc w:val="both"/>
      </w:pPr>
      <w:r>
        <w:t>В разделе «</w:t>
      </w:r>
      <w:r w:rsidRPr="0052132A">
        <w:t>Сообщения оператору</w:t>
      </w:r>
      <w:r>
        <w:t xml:space="preserve">» </w:t>
      </w:r>
      <w:r w:rsidRPr="0052132A">
        <w:t>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5BEAA8EF" w14:textId="75194D42" w:rsidR="008F18E1" w:rsidRDefault="002B0B76" w:rsidP="0052132A">
      <w:pPr>
        <w:ind w:firstLine="709"/>
        <w:jc w:val="both"/>
      </w:pPr>
      <w:r>
        <w:t xml:space="preserve">Оформление программного документа «Руководство оператора» произведено по требованиям </w:t>
      </w:r>
      <w:r w:rsidR="00A932B9">
        <w:t>ЕСПД (</w:t>
      </w:r>
      <w:r>
        <w:t xml:space="preserve">ГОСТ 19.101-77 </w:t>
      </w:r>
      <w:r>
        <w:rPr>
          <w:rStyle w:val="ad"/>
        </w:rPr>
        <w:footnoteReference w:customMarkFollows="1" w:id="1"/>
        <w:t>1)</w:t>
      </w:r>
      <w:r>
        <w:t xml:space="preserve">, ГОСТ 19.103-77 </w:t>
      </w:r>
      <w:r>
        <w:rPr>
          <w:rStyle w:val="ad"/>
        </w:rPr>
        <w:footnoteReference w:customMarkFollows="1" w:id="2"/>
        <w:t>2)</w:t>
      </w:r>
      <w:r>
        <w:t xml:space="preserve">, ГОСТ 19.104-78* </w:t>
      </w:r>
      <w:r>
        <w:rPr>
          <w:rStyle w:val="ad"/>
        </w:rPr>
        <w:footnoteReference w:customMarkFollows="1" w:id="3"/>
        <w:t>3)</w:t>
      </w:r>
      <w:r>
        <w:t xml:space="preserve">, ГОСТ 19.105-78* </w:t>
      </w:r>
      <w:r>
        <w:rPr>
          <w:rStyle w:val="ad"/>
        </w:rPr>
        <w:footnoteReference w:customMarkFollows="1" w:id="4"/>
        <w:t>4)</w:t>
      </w:r>
      <w:r>
        <w:t xml:space="preserve">, ГОСТ 19.106-78* </w:t>
      </w:r>
      <w:r>
        <w:rPr>
          <w:rStyle w:val="ad"/>
        </w:rPr>
        <w:footnoteReference w:customMarkFollows="1" w:id="5"/>
        <w:t>5)</w:t>
      </w:r>
      <w:r>
        <w:t xml:space="preserve">, ГОСТ 19.201-78 </w:t>
      </w:r>
      <w:r>
        <w:rPr>
          <w:rStyle w:val="ad"/>
        </w:rPr>
        <w:footnoteReference w:customMarkFollows="1" w:id="6"/>
        <w:t>6)</w:t>
      </w:r>
      <w:r>
        <w:t xml:space="preserve">, ГОСТ 19.604-78* </w:t>
      </w:r>
      <w:r>
        <w:rPr>
          <w:rStyle w:val="ad"/>
        </w:rPr>
        <w:footnoteReference w:customMarkFollows="1" w:id="7"/>
        <w:t>7)</w:t>
      </w:r>
      <w:r>
        <w:t>).</w:t>
      </w:r>
    </w:p>
    <w:p w14:paraId="545FBD74" w14:textId="77777777" w:rsidR="00EE5CC7" w:rsidRPr="002A544C" w:rsidRDefault="002B0B76" w:rsidP="002A544C">
      <w:pPr>
        <w:jc w:val="center"/>
        <w:rPr>
          <w:b/>
          <w:bCs/>
          <w:caps/>
        </w:rPr>
      </w:pPr>
      <w:r>
        <w:rPr>
          <w:caps/>
        </w:rPr>
        <w:br w:type="page"/>
      </w:r>
      <w:bookmarkStart w:id="4" w:name="_Toc40077668"/>
      <w:r w:rsidRPr="002A544C">
        <w:rPr>
          <w:b/>
          <w:bCs/>
          <w:caps/>
          <w:sz w:val="32"/>
          <w:szCs w:val="28"/>
        </w:rPr>
        <w:lastRenderedPageBreak/>
        <w:t>Содержание</w:t>
      </w:r>
      <w:bookmarkEnd w:id="4"/>
    </w:p>
    <w:p w14:paraId="0A61AE47" w14:textId="3BAE92F2" w:rsidR="009367E4" w:rsidRPr="009367E4" w:rsidRDefault="00843724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r>
        <w:rPr>
          <w:bCs w:val="0"/>
          <w:sz w:val="28"/>
          <w:szCs w:val="28"/>
        </w:rPr>
        <w:fldChar w:fldCharType="begin"/>
      </w:r>
      <w:r>
        <w:rPr>
          <w:bCs w:val="0"/>
          <w:sz w:val="28"/>
          <w:szCs w:val="28"/>
        </w:rPr>
        <w:instrText xml:space="preserve"> TOC \o "1-3" \h \z </w:instrText>
      </w:r>
      <w:r>
        <w:rPr>
          <w:bCs w:val="0"/>
          <w:sz w:val="28"/>
          <w:szCs w:val="28"/>
        </w:rPr>
        <w:fldChar w:fldCharType="separate"/>
      </w:r>
      <w:hyperlink w:anchor="_Toc180480421" w:history="1">
        <w:r w:rsidR="009367E4" w:rsidRPr="009367E4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 НАЗНАЧЕНИЕ ПРОГРАММЫ</w:t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_Toc180480421 \h </w:instrText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367E4"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679AD4" w14:textId="35C3556E" w:rsidR="009367E4" w:rsidRPr="009367E4" w:rsidRDefault="009367E4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hyperlink w:anchor="_Toc180480422" w:history="1">
        <w:r w:rsidRPr="009367E4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 Условия выполнения программы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_Toc180480422 \h </w:instrTex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ABAA56" w14:textId="602BFAD3" w:rsidR="009367E4" w:rsidRPr="009367E4" w:rsidRDefault="009367E4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hyperlink w:anchor="_Toc180480423" w:history="1">
        <w:r w:rsidRPr="009367E4">
          <w:rPr>
            <w:rStyle w:val="ae"/>
            <w:rFonts w:ascii="Times New Roman" w:hAnsi="Times New Roman" w:cs="Times New Roman"/>
            <w:noProof/>
            <w:sz w:val="28"/>
            <w:szCs w:val="28"/>
          </w:rPr>
          <w:t>Минимальные системные требования для программы «Книжная полка»: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_Toc180480423 \h </w:instrTex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B24743" w14:textId="4BDEC8C4" w:rsidR="009367E4" w:rsidRPr="009367E4" w:rsidRDefault="009367E4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hyperlink w:anchor="_Toc180480424" w:history="1">
        <w:r w:rsidRPr="009367E4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 Выполения программы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_Toc180480424 \h </w:instrTex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649AA7" w14:textId="568D4D3A" w:rsidR="009367E4" w:rsidRDefault="009367E4">
      <w:pPr>
        <w:pStyle w:val="10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0480425" w:history="1">
        <w:r w:rsidRPr="009367E4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 СОобщения оператору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_Toc180480425 \h </w:instrTex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367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325319" w14:textId="718DC3D1" w:rsidR="00EE5CC7" w:rsidRPr="00882A80" w:rsidRDefault="00843724">
      <w:pPr>
        <w:pStyle w:val="4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fldChar w:fldCharType="end"/>
      </w:r>
    </w:p>
    <w:p w14:paraId="6E8BA045" w14:textId="1CAD5B64" w:rsidR="007229AD" w:rsidRDefault="002B0B76" w:rsidP="00BF02AB">
      <w:pPr>
        <w:pStyle w:val="1"/>
        <w:numPr>
          <w:ilvl w:val="0"/>
          <w:numId w:val="0"/>
        </w:numPr>
        <w:spacing w:line="360" w:lineRule="auto"/>
      </w:pPr>
      <w:r>
        <w:rPr>
          <w:caps/>
        </w:rPr>
        <w:br w:type="page"/>
      </w:r>
      <w:bookmarkStart w:id="5" w:name="_Toc40077672"/>
    </w:p>
    <w:p w14:paraId="2F0A806D" w14:textId="4197CD44" w:rsidR="005123C0" w:rsidRPr="005123C0" w:rsidRDefault="005123C0" w:rsidP="00543B5D">
      <w:pPr>
        <w:rPr>
          <w:szCs w:val="28"/>
        </w:rPr>
      </w:pPr>
    </w:p>
    <w:p w14:paraId="6F430449" w14:textId="11DF2A00" w:rsidR="00EE5CC7" w:rsidRPr="002944E3" w:rsidRDefault="00BF02AB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" w:name="_Toc180480421"/>
      <w:bookmarkEnd w:id="5"/>
      <w:r>
        <w:rPr>
          <w:caps/>
          <w:sz w:val="28"/>
          <w:szCs w:val="24"/>
        </w:rPr>
        <w:t>НАЗНАЧЕНИЕ ПРОГРАММЫ</w:t>
      </w:r>
      <w:bookmarkEnd w:id="6"/>
    </w:p>
    <w:p w14:paraId="0B2A63E2" w14:textId="77777777" w:rsidR="00B55A9A" w:rsidRDefault="00BF02AB" w:rsidP="00B55A9A">
      <w:pPr>
        <w:spacing w:line="360" w:lineRule="auto"/>
        <w:ind w:firstLine="709"/>
        <w:jc w:val="both"/>
      </w:pPr>
      <w:r>
        <w:t xml:space="preserve">Назначением </w:t>
      </w:r>
      <w:r w:rsidR="00B55A9A">
        <w:rPr>
          <w:lang w:val="en-US"/>
        </w:rPr>
        <w:t>web</w:t>
      </w:r>
      <w:r w:rsidR="00B55A9A" w:rsidRPr="00B55A9A">
        <w:t>-</w:t>
      </w:r>
      <w:r>
        <w:t xml:space="preserve">программы </w:t>
      </w:r>
      <w:r w:rsidRPr="003B0E84">
        <w:t>"</w:t>
      </w:r>
      <w:r w:rsidR="00B55A9A">
        <w:t>Расписание САСК</w:t>
      </w:r>
      <w:r w:rsidRPr="003B0E84">
        <w:t xml:space="preserve">" является </w:t>
      </w:r>
      <w:r w:rsidR="00B55A9A" w:rsidRPr="00B55A9A">
        <w:t xml:space="preserve">автоматизация процесса составления расписания занятий для студентов и преподавателей в учебных заведениях. Программа позволяет упростить управление учебным процессом, минимизировать ошибки при распределении аудиторий и времени проведения занятий, а также предоставить удобный доступ к актуальной информации всем участникам образовательного процесса. </w:t>
      </w:r>
    </w:p>
    <w:p w14:paraId="674550AF" w14:textId="609053CB" w:rsidR="00C70126" w:rsidRDefault="00C70126" w:rsidP="00B55A9A">
      <w:pPr>
        <w:spacing w:line="360" w:lineRule="auto"/>
        <w:ind w:firstLine="709"/>
        <w:jc w:val="both"/>
      </w:pPr>
      <w:r>
        <w:t xml:space="preserve">Чтобы запустить </w:t>
      </w:r>
      <w:r w:rsidR="00B55A9A">
        <w:rPr>
          <w:lang w:val="en-US"/>
        </w:rPr>
        <w:t>web</w:t>
      </w:r>
      <w:r w:rsidR="00B55A9A" w:rsidRPr="00B55A9A">
        <w:t>-</w:t>
      </w:r>
      <w:r>
        <w:t xml:space="preserve">программу вам нужно просто </w:t>
      </w:r>
      <w:r w:rsidR="00B55A9A">
        <w:t>пройти по</w:t>
      </w:r>
      <w:r w:rsidR="00B55A9A" w:rsidRPr="00B55A9A">
        <w:t xml:space="preserve"> </w:t>
      </w:r>
      <w:r w:rsidR="00B55A9A">
        <w:rPr>
          <w:lang w:val="en-US"/>
        </w:rPr>
        <w:t>c</w:t>
      </w:r>
      <w:proofErr w:type="spellStart"/>
      <w:r w:rsidR="00B55A9A">
        <w:t>сылке</w:t>
      </w:r>
      <w:proofErr w:type="spellEnd"/>
      <w:r w:rsidR="00B55A9A">
        <w:t xml:space="preserve"> </w:t>
      </w:r>
      <w:r w:rsidR="00B55A9A" w:rsidRPr="00B55A9A">
        <w:t>https://localhost:7213/</w:t>
      </w:r>
      <w:r>
        <w:t>.</w:t>
      </w:r>
    </w:p>
    <w:p w14:paraId="59AE4BD9" w14:textId="1BEB6E63" w:rsidR="00C70126" w:rsidRPr="00691F4C" w:rsidRDefault="00C70126" w:rsidP="00C70126">
      <w:pPr>
        <w:pStyle w:val="af0"/>
        <w:spacing w:line="360" w:lineRule="auto"/>
        <w:ind w:left="0" w:firstLine="709"/>
        <w:jc w:val="both"/>
      </w:pPr>
      <w:r>
        <w:t>Главная база данных</w:t>
      </w:r>
      <w:r w:rsidRPr="00C70126">
        <w:t xml:space="preserve">, </w:t>
      </w:r>
      <w:r>
        <w:t xml:space="preserve">который будет пользоваться системный администратор находиться в образовательной организации ГАПОУ СО «САСК». </w:t>
      </w:r>
    </w:p>
    <w:p w14:paraId="72E88C29" w14:textId="44665656" w:rsidR="00EE5CC7" w:rsidRDefault="007229AD" w:rsidP="007229AD">
      <w:r>
        <w:br w:type="page"/>
      </w:r>
    </w:p>
    <w:p w14:paraId="328952AE" w14:textId="77777777" w:rsidR="00691F4C" w:rsidRPr="00691F4C" w:rsidRDefault="00C70126" w:rsidP="00691F4C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7" w:name="_Toc180480422"/>
      <w:r w:rsidRPr="00691F4C">
        <w:rPr>
          <w:caps/>
          <w:sz w:val="28"/>
          <w:szCs w:val="24"/>
        </w:rPr>
        <w:lastRenderedPageBreak/>
        <w:t>Условия выполнения программы</w:t>
      </w:r>
      <w:bookmarkEnd w:id="7"/>
    </w:p>
    <w:p w14:paraId="59D3547B" w14:textId="2A41A950" w:rsidR="00691F4C" w:rsidRPr="00691F4C" w:rsidRDefault="00691F4C" w:rsidP="001C28A6">
      <w:pPr>
        <w:pStyle w:val="1"/>
        <w:numPr>
          <w:ilvl w:val="0"/>
          <w:numId w:val="0"/>
        </w:numPr>
        <w:spacing w:line="480" w:lineRule="auto"/>
        <w:ind w:firstLine="709"/>
        <w:jc w:val="both"/>
        <w:rPr>
          <w:b w:val="0"/>
          <w:bCs w:val="0"/>
          <w:sz w:val="28"/>
          <w:szCs w:val="24"/>
        </w:rPr>
      </w:pPr>
      <w:bookmarkStart w:id="8" w:name="_Toc180480423"/>
      <w:r>
        <w:rPr>
          <w:b w:val="0"/>
          <w:bCs w:val="0"/>
          <w:sz w:val="28"/>
          <w:szCs w:val="24"/>
        </w:rPr>
        <w:t>Минимальные с</w:t>
      </w:r>
      <w:r w:rsidRPr="00691F4C">
        <w:rPr>
          <w:b w:val="0"/>
          <w:bCs w:val="0"/>
          <w:sz w:val="28"/>
          <w:szCs w:val="24"/>
        </w:rPr>
        <w:t>истемные требования для программы «</w:t>
      </w:r>
      <w:r w:rsidR="0079209E">
        <w:rPr>
          <w:b w:val="0"/>
          <w:bCs w:val="0"/>
          <w:sz w:val="28"/>
          <w:szCs w:val="24"/>
        </w:rPr>
        <w:t>Расписание</w:t>
      </w:r>
      <w:r w:rsidRPr="00691F4C">
        <w:rPr>
          <w:b w:val="0"/>
          <w:bCs w:val="0"/>
          <w:sz w:val="28"/>
          <w:szCs w:val="24"/>
        </w:rPr>
        <w:t xml:space="preserve"> </w:t>
      </w:r>
      <w:r w:rsidR="0079209E">
        <w:rPr>
          <w:b w:val="0"/>
          <w:bCs w:val="0"/>
          <w:sz w:val="28"/>
          <w:szCs w:val="24"/>
        </w:rPr>
        <w:t>САСК</w:t>
      </w:r>
      <w:r w:rsidRPr="00691F4C">
        <w:rPr>
          <w:b w:val="0"/>
          <w:bCs w:val="0"/>
          <w:sz w:val="28"/>
          <w:szCs w:val="24"/>
        </w:rPr>
        <w:t>»:</w:t>
      </w:r>
      <w:bookmarkEnd w:id="8"/>
    </w:p>
    <w:p w14:paraId="5E4EF9C6" w14:textId="0E041F10" w:rsidR="00691F4C" w:rsidRPr="00691F4C" w:rsidRDefault="00691F4C" w:rsidP="001C28A6">
      <w:pPr>
        <w:pStyle w:val="af0"/>
        <w:numPr>
          <w:ilvl w:val="0"/>
          <w:numId w:val="25"/>
        </w:numPr>
        <w:spacing w:line="480" w:lineRule="auto"/>
        <w:ind w:left="0" w:firstLine="709"/>
        <w:jc w:val="both"/>
      </w:pPr>
      <w:r>
        <w:t>Операционная система</w:t>
      </w:r>
      <w:r w:rsidRPr="00691F4C">
        <w:t xml:space="preserve">: </w:t>
      </w:r>
      <w:r w:rsidR="0079209E">
        <w:rPr>
          <w:lang w:val="en-US"/>
        </w:rPr>
        <w:t>Windows</w:t>
      </w:r>
      <w:r w:rsidRPr="00691F4C">
        <w:t xml:space="preserve"> </w:t>
      </w:r>
      <w:r w:rsidR="0079209E" w:rsidRPr="0079209E">
        <w:t>7</w:t>
      </w:r>
      <w:r w:rsidRPr="00691F4C">
        <w:t xml:space="preserve"> </w:t>
      </w:r>
      <w:r>
        <w:t>версии и выше</w:t>
      </w:r>
      <w:r w:rsidRPr="00691F4C">
        <w:t>;</w:t>
      </w:r>
    </w:p>
    <w:p w14:paraId="7F790B9A" w14:textId="5557F2DF" w:rsidR="00691F4C" w:rsidRPr="00691F4C" w:rsidRDefault="00691F4C" w:rsidP="001C28A6">
      <w:pPr>
        <w:pStyle w:val="af0"/>
        <w:numPr>
          <w:ilvl w:val="0"/>
          <w:numId w:val="25"/>
        </w:numPr>
        <w:spacing w:line="480" w:lineRule="auto"/>
        <w:ind w:left="0" w:firstLine="709"/>
        <w:jc w:val="both"/>
      </w:pPr>
      <w:r>
        <w:t>Процессор</w:t>
      </w:r>
      <w:r>
        <w:rPr>
          <w:lang w:val="en-US"/>
        </w:rPr>
        <w:t xml:space="preserve">: 4 – </w:t>
      </w:r>
      <w:r>
        <w:t>ядерный процессор</w:t>
      </w:r>
      <w:r>
        <w:rPr>
          <w:lang w:val="en-US"/>
        </w:rPr>
        <w:t>;</w:t>
      </w:r>
    </w:p>
    <w:p w14:paraId="7E191BF7" w14:textId="6D645C32" w:rsidR="00691F4C" w:rsidRPr="00691F4C" w:rsidRDefault="00691F4C" w:rsidP="001C28A6">
      <w:pPr>
        <w:pStyle w:val="af0"/>
        <w:numPr>
          <w:ilvl w:val="0"/>
          <w:numId w:val="25"/>
        </w:numPr>
        <w:spacing w:line="480" w:lineRule="auto"/>
        <w:ind w:left="0" w:firstLine="709"/>
        <w:jc w:val="both"/>
      </w:pPr>
      <w:r>
        <w:t>ОЗУ</w:t>
      </w:r>
      <w:r>
        <w:rPr>
          <w:lang w:val="en-US"/>
        </w:rPr>
        <w:t xml:space="preserve">: 4 </w:t>
      </w:r>
      <w:r>
        <w:t>ГБ оперативной памяти</w:t>
      </w:r>
      <w:r>
        <w:rPr>
          <w:lang w:val="en-US"/>
        </w:rPr>
        <w:t>;</w:t>
      </w:r>
    </w:p>
    <w:p w14:paraId="6E4F2623" w14:textId="29AB077E" w:rsidR="00691F4C" w:rsidRPr="0079209E" w:rsidRDefault="00691F4C" w:rsidP="001C28A6">
      <w:pPr>
        <w:pStyle w:val="af0"/>
        <w:numPr>
          <w:ilvl w:val="0"/>
          <w:numId w:val="25"/>
        </w:numPr>
        <w:spacing w:line="480" w:lineRule="auto"/>
        <w:ind w:left="0" w:firstLine="709"/>
        <w:jc w:val="both"/>
      </w:pPr>
      <w:r>
        <w:t>Память</w:t>
      </w:r>
      <w:r>
        <w:rPr>
          <w:lang w:val="en-US"/>
        </w:rPr>
        <w:t xml:space="preserve">: </w:t>
      </w:r>
      <w:r>
        <w:t>16 ГБ</w:t>
      </w:r>
      <w:r>
        <w:rPr>
          <w:lang w:val="en-US"/>
        </w:rPr>
        <w:t>.</w:t>
      </w:r>
    </w:p>
    <w:p w14:paraId="026FE5C1" w14:textId="38A2A682" w:rsidR="001C28A6" w:rsidRDefault="0079209E" w:rsidP="0079209E">
      <w:pPr>
        <w:pStyle w:val="af0"/>
        <w:numPr>
          <w:ilvl w:val="0"/>
          <w:numId w:val="25"/>
        </w:numPr>
        <w:spacing w:line="480" w:lineRule="auto"/>
        <w:ind w:left="0" w:firstLine="709"/>
        <w:jc w:val="both"/>
      </w:pPr>
      <w:r>
        <w:t>Хорошая скорость интернета</w:t>
      </w:r>
    </w:p>
    <w:p w14:paraId="72112311" w14:textId="77777777" w:rsidR="001C28A6" w:rsidRPr="001C28A6" w:rsidRDefault="001C28A6" w:rsidP="001C28A6">
      <w:pPr>
        <w:pStyle w:val="af0"/>
        <w:spacing w:line="480" w:lineRule="auto"/>
        <w:ind w:left="0" w:firstLine="709"/>
        <w:rPr>
          <w:lang w:val="en-US"/>
        </w:rPr>
      </w:pPr>
    </w:p>
    <w:p w14:paraId="0B5ECB91" w14:textId="16EE94E8" w:rsidR="00EE5CC7" w:rsidRPr="00691F4C" w:rsidRDefault="007229AD" w:rsidP="00691F4C">
      <w:pPr>
        <w:pStyle w:val="1"/>
        <w:numPr>
          <w:ilvl w:val="0"/>
          <w:numId w:val="0"/>
        </w:numPr>
        <w:spacing w:line="360" w:lineRule="auto"/>
        <w:jc w:val="both"/>
        <w:rPr>
          <w:caps/>
        </w:rPr>
      </w:pPr>
      <w:r>
        <w:br w:type="page"/>
      </w:r>
    </w:p>
    <w:p w14:paraId="7FD804C0" w14:textId="61E25269" w:rsidR="00EE5CC7" w:rsidRPr="002944E3" w:rsidRDefault="001C28A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9" w:name="_Toc40077678"/>
      <w:bookmarkStart w:id="10" w:name="_Toc180480424"/>
      <w:r>
        <w:rPr>
          <w:caps/>
          <w:sz w:val="28"/>
          <w:szCs w:val="24"/>
        </w:rPr>
        <w:lastRenderedPageBreak/>
        <w:t>Выполения</w:t>
      </w:r>
      <w:r w:rsidR="002B0B76" w:rsidRPr="002944E3">
        <w:rPr>
          <w:caps/>
          <w:sz w:val="28"/>
          <w:szCs w:val="24"/>
        </w:rPr>
        <w:t xml:space="preserve"> программ</w:t>
      </w:r>
      <w:bookmarkEnd w:id="9"/>
      <w:r>
        <w:rPr>
          <w:caps/>
          <w:sz w:val="28"/>
          <w:szCs w:val="24"/>
        </w:rPr>
        <w:t>ы</w:t>
      </w:r>
      <w:bookmarkEnd w:id="10"/>
    </w:p>
    <w:p w14:paraId="6FD7A646" w14:textId="707B98C2" w:rsidR="001C28A6" w:rsidRPr="0079209E" w:rsidRDefault="001C28A6" w:rsidP="00E77704">
      <w:pPr>
        <w:pStyle w:val="af0"/>
        <w:spacing w:line="480" w:lineRule="auto"/>
        <w:ind w:left="0" w:firstLine="709"/>
        <w:jc w:val="both"/>
      </w:pPr>
      <w:bookmarkStart w:id="11" w:name="_Toc40077699"/>
      <w:r>
        <w:t xml:space="preserve">В разделе «Назначение программы» есть ссылка на </w:t>
      </w:r>
      <w:r w:rsidR="0079209E">
        <w:t xml:space="preserve">данную </w:t>
      </w:r>
      <w:r w:rsidR="0079209E">
        <w:rPr>
          <w:lang w:val="en-US"/>
        </w:rPr>
        <w:t>web</w:t>
      </w:r>
      <w:r w:rsidR="0079209E" w:rsidRPr="0079209E">
        <w:t>-</w:t>
      </w:r>
      <w:r w:rsidR="0079209E">
        <w:t>программу</w:t>
      </w:r>
      <w:r>
        <w:t>. Теперь перейдём к следующим шагам</w:t>
      </w:r>
      <w:r w:rsidRPr="00E77704">
        <w:t>:</w:t>
      </w:r>
    </w:p>
    <w:p w14:paraId="1B47A32E" w14:textId="3CB5A201" w:rsidR="00E77704" w:rsidRPr="00E77704" w:rsidRDefault="0079209E" w:rsidP="00E77704">
      <w:pPr>
        <w:pStyle w:val="af0"/>
        <w:numPr>
          <w:ilvl w:val="0"/>
          <w:numId w:val="27"/>
        </w:numPr>
        <w:spacing w:line="480" w:lineRule="auto"/>
        <w:ind w:left="0" w:firstLine="709"/>
        <w:jc w:val="both"/>
        <w:rPr>
          <w:lang w:val="en-US"/>
        </w:rPr>
      </w:pPr>
      <w:r>
        <w:t>Нажимаем на кнопку «Войти»</w:t>
      </w:r>
      <w:r w:rsidR="00E77704">
        <w:t>.</w:t>
      </w:r>
    </w:p>
    <w:p w14:paraId="48DA70B9" w14:textId="42F8A1EB" w:rsidR="00E77704" w:rsidRDefault="0079209E" w:rsidP="00E77704">
      <w:pPr>
        <w:pStyle w:val="af0"/>
        <w:numPr>
          <w:ilvl w:val="0"/>
          <w:numId w:val="27"/>
        </w:numPr>
        <w:spacing w:line="480" w:lineRule="auto"/>
        <w:ind w:left="0" w:firstLine="709"/>
        <w:jc w:val="both"/>
      </w:pPr>
      <w:r>
        <w:t>Вводим в поле «Почта» «</w:t>
      </w:r>
      <w:hyperlink r:id="rId16" w:history="1">
        <w:r w:rsidRPr="00653ACF">
          <w:rPr>
            <w:rStyle w:val="ae"/>
          </w:rPr>
          <w:t>KarinaSASK64@gmail.com</w:t>
        </w:r>
      </w:hyperlink>
      <w:r>
        <w:t>»</w:t>
      </w:r>
      <w:r w:rsidRPr="0079209E">
        <w:t xml:space="preserve">, </w:t>
      </w:r>
      <w:r>
        <w:t>а в поле «Пароль» «</w:t>
      </w:r>
      <w:r w:rsidRPr="0079209E">
        <w:t>Admin@64</w:t>
      </w:r>
      <w:r>
        <w:t>»</w:t>
      </w:r>
      <w:r w:rsidR="00E77704">
        <w:t>.</w:t>
      </w:r>
    </w:p>
    <w:p w14:paraId="4E111EE9" w14:textId="113941C5" w:rsidR="00E77704" w:rsidRDefault="0079209E" w:rsidP="00E77704">
      <w:pPr>
        <w:pStyle w:val="af0"/>
        <w:numPr>
          <w:ilvl w:val="0"/>
          <w:numId w:val="27"/>
        </w:numPr>
        <w:spacing w:line="480" w:lineRule="auto"/>
        <w:ind w:left="0" w:firstLine="709"/>
        <w:jc w:val="both"/>
      </w:pPr>
      <w:r>
        <w:t>Нажимаем «Войти»</w:t>
      </w:r>
      <w:r w:rsidR="00E77704">
        <w:t>.</w:t>
      </w:r>
    </w:p>
    <w:p w14:paraId="0AB39528" w14:textId="075EB2D3" w:rsidR="0079209E" w:rsidRDefault="0079209E" w:rsidP="00E77704">
      <w:pPr>
        <w:pStyle w:val="af0"/>
        <w:numPr>
          <w:ilvl w:val="0"/>
          <w:numId w:val="27"/>
        </w:numPr>
        <w:spacing w:line="480" w:lineRule="auto"/>
        <w:ind w:left="0" w:firstLine="709"/>
        <w:jc w:val="both"/>
      </w:pPr>
      <w:r>
        <w:t>После вы можете нажать на кнопку «добавить» и выбрать подходящий вам действие</w:t>
      </w:r>
      <w:r w:rsidR="00310433">
        <w:t>.</w:t>
      </w:r>
    </w:p>
    <w:p w14:paraId="3F4CFBA5" w14:textId="2F38D145" w:rsidR="00E77704" w:rsidRDefault="0079209E" w:rsidP="0079209E">
      <w:r>
        <w:br w:type="page"/>
      </w:r>
    </w:p>
    <w:p w14:paraId="2AF01D3D" w14:textId="591610BA" w:rsidR="00BC036A" w:rsidRPr="002A544C" w:rsidRDefault="00BC036A" w:rsidP="00BC036A"/>
    <w:p w14:paraId="5AAB198C" w14:textId="35B5335E" w:rsidR="00D03B6F" w:rsidRDefault="004312D6" w:rsidP="004312D6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12" w:name="_Toc180480425"/>
      <w:bookmarkEnd w:id="11"/>
      <w:r>
        <w:rPr>
          <w:caps/>
          <w:sz w:val="28"/>
          <w:szCs w:val="24"/>
        </w:rPr>
        <w:t>СОобщения оператору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312D6" w14:paraId="6D5FF3E2" w14:textId="77777777" w:rsidTr="004312D6">
        <w:tc>
          <w:tcPr>
            <w:tcW w:w="3114" w:type="dxa"/>
          </w:tcPr>
          <w:p w14:paraId="0EF29B88" w14:textId="5B9E1D18" w:rsidR="004312D6" w:rsidRPr="000F4697" w:rsidRDefault="005F418D" w:rsidP="004312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0C4568FB" w14:textId="7B230CE3" w:rsidR="004312D6" w:rsidRPr="000F4697" w:rsidRDefault="004312D6" w:rsidP="004312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4697">
              <w:rPr>
                <w:rFonts w:ascii="Times New Roman" w:hAnsi="Times New Roman" w:cs="Times New Roman"/>
              </w:rPr>
              <w:t>Содержание сообщения</w:t>
            </w:r>
          </w:p>
        </w:tc>
        <w:tc>
          <w:tcPr>
            <w:tcW w:w="3115" w:type="dxa"/>
          </w:tcPr>
          <w:p w14:paraId="5DD91DFA" w14:textId="78DA4120" w:rsidR="004312D6" w:rsidRPr="000F4697" w:rsidRDefault="004312D6" w:rsidP="004312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4697">
              <w:rPr>
                <w:rFonts w:ascii="Times New Roman" w:hAnsi="Times New Roman" w:cs="Times New Roman"/>
              </w:rPr>
              <w:t>Действия системного администратора</w:t>
            </w:r>
          </w:p>
        </w:tc>
      </w:tr>
      <w:tr w:rsidR="004312D6" w:rsidRPr="004312D6" w14:paraId="031CB65C" w14:textId="77777777" w:rsidTr="004312D6">
        <w:tc>
          <w:tcPr>
            <w:tcW w:w="3114" w:type="dxa"/>
          </w:tcPr>
          <w:p w14:paraId="0A83C3F5" w14:textId="35BCCAC2" w:rsidR="004312D6" w:rsidRPr="000F4697" w:rsidRDefault="005F418D" w:rsidP="004312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115" w:type="dxa"/>
          </w:tcPr>
          <w:p w14:paraId="7C014D3D" w14:textId="6CC60EB3" w:rsidR="004312D6" w:rsidRPr="005F418D" w:rsidRDefault="005F418D" w:rsidP="004312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Bad Request</w:t>
            </w:r>
          </w:p>
        </w:tc>
        <w:tc>
          <w:tcPr>
            <w:tcW w:w="3115" w:type="dxa"/>
          </w:tcPr>
          <w:p w14:paraId="58FD290D" w14:textId="2089BEFF" w:rsidR="004312D6" w:rsidRPr="005F418D" w:rsidRDefault="005F418D" w:rsidP="005F418D">
            <w:pPr>
              <w:pStyle w:val="af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F4697">
              <w:rPr>
                <w:rFonts w:ascii="Times New Roman" w:hAnsi="Times New Roman" w:cs="Times New Roman"/>
              </w:rPr>
              <w:t>Убедиться</w:t>
            </w:r>
            <w:r w:rsidRPr="005F418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что</w:t>
            </w:r>
            <w:r w:rsidRPr="005F41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использован правильный синтаксис</w:t>
            </w:r>
            <w:r w:rsidRPr="005F418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формат  или маршрутизация запроса</w:t>
            </w:r>
          </w:p>
        </w:tc>
      </w:tr>
      <w:tr w:rsidR="004312D6" w:rsidRPr="004312D6" w14:paraId="0CDA9274" w14:textId="77777777" w:rsidTr="004312D6">
        <w:tc>
          <w:tcPr>
            <w:tcW w:w="3114" w:type="dxa"/>
          </w:tcPr>
          <w:p w14:paraId="73B2F89C" w14:textId="6D8B2023" w:rsidR="004312D6" w:rsidRPr="000F4697" w:rsidRDefault="005F418D" w:rsidP="004312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3115" w:type="dxa"/>
          </w:tcPr>
          <w:p w14:paraId="33F870DC" w14:textId="703D88B3" w:rsidR="004312D6" w:rsidRPr="005F418D" w:rsidRDefault="005F418D" w:rsidP="004312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Unauthorized</w:t>
            </w:r>
          </w:p>
        </w:tc>
        <w:tc>
          <w:tcPr>
            <w:tcW w:w="3115" w:type="dxa"/>
          </w:tcPr>
          <w:p w14:paraId="5D0E68E2" w14:textId="1F140004" w:rsidR="000F4697" w:rsidRPr="000F4697" w:rsidRDefault="005F418D" w:rsidP="005F418D">
            <w:pPr>
              <w:pStyle w:val="af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  <w:r w:rsidRPr="005F418D">
              <w:rPr>
                <w:rFonts w:ascii="Times New Roman" w:hAnsi="Times New Roman" w:cs="Times New Roman"/>
              </w:rPr>
              <w:t xml:space="preserve"> должен аутентифицировать себя, чтобы получить запрошенный ответ.</w:t>
            </w:r>
          </w:p>
        </w:tc>
      </w:tr>
      <w:tr w:rsidR="000F4697" w:rsidRPr="000F4697" w14:paraId="3D64B613" w14:textId="77777777" w:rsidTr="004312D6">
        <w:tc>
          <w:tcPr>
            <w:tcW w:w="3114" w:type="dxa"/>
          </w:tcPr>
          <w:p w14:paraId="6797A1AB" w14:textId="3394E5C6" w:rsidR="000F4697" w:rsidRPr="000F4697" w:rsidRDefault="005F418D" w:rsidP="004312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3115" w:type="dxa"/>
          </w:tcPr>
          <w:p w14:paraId="3F21FDC7" w14:textId="58F07D34" w:rsidR="000F4697" w:rsidRPr="005F418D" w:rsidRDefault="005F418D" w:rsidP="004312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F418D">
              <w:rPr>
                <w:rFonts w:ascii="Times New Roman" w:hAnsi="Times New Roman" w:cs="Times New Roman"/>
              </w:rPr>
              <w:t xml:space="preserve">Service </w:t>
            </w:r>
            <w:proofErr w:type="spellStart"/>
            <w:r w:rsidRPr="005F418D">
              <w:rPr>
                <w:rFonts w:ascii="Times New Roman" w:hAnsi="Times New Roman" w:cs="Times New Roman"/>
              </w:rPr>
              <w:t>Unavailable</w:t>
            </w:r>
            <w:proofErr w:type="spellEnd"/>
          </w:p>
        </w:tc>
        <w:tc>
          <w:tcPr>
            <w:tcW w:w="3115" w:type="dxa"/>
          </w:tcPr>
          <w:p w14:paraId="1611A146" w14:textId="1E8138B6" w:rsidR="000F4697" w:rsidRPr="000F4697" w:rsidRDefault="00C62B2F" w:rsidP="00C62B2F">
            <w:pPr>
              <w:pStyle w:val="af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Уменьшить число </w:t>
            </w:r>
            <w:r>
              <w:rPr>
                <w:rFonts w:ascii="Times New Roman" w:hAnsi="Times New Roman" w:cs="Times New Roman"/>
                <w:lang w:val="en-US"/>
              </w:rPr>
              <w:t>HTTP</w:t>
            </w:r>
            <w:r w:rsidRPr="00C62B2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запросов</w:t>
            </w:r>
            <w:r w:rsidRPr="00C62B2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либо перейти на более производительный тариф хостинга</w:t>
            </w:r>
            <w:r w:rsidR="000F4697" w:rsidRPr="000F469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FEEF5C6" w14:textId="77777777" w:rsidR="004312D6" w:rsidRPr="000F4697" w:rsidRDefault="004312D6" w:rsidP="00C62B2F">
      <w:pPr>
        <w:spacing w:line="360" w:lineRule="auto"/>
      </w:pPr>
    </w:p>
    <w:sectPr w:rsidR="004312D6" w:rsidRPr="000F4697" w:rsidSect="00882A80">
      <w:headerReference w:type="default" r:id="rId17"/>
      <w:pgSz w:w="11906" w:h="16838" w:code="9"/>
      <w:pgMar w:top="1134" w:right="851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BDDD" w14:textId="77777777" w:rsidR="0042569B" w:rsidRDefault="0042569B">
      <w:r>
        <w:separator/>
      </w:r>
    </w:p>
  </w:endnote>
  <w:endnote w:type="continuationSeparator" w:id="0">
    <w:p w14:paraId="54196F22" w14:textId="77777777" w:rsidR="0042569B" w:rsidRDefault="0042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43DD4" w14:textId="77777777" w:rsidR="007229AD" w:rsidRDefault="007229AD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D49A73" w14:textId="77777777" w:rsidR="007229AD" w:rsidRDefault="007229A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87D15" w14:textId="77777777" w:rsidR="007229AD" w:rsidRDefault="007229AD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868E1" w14:textId="24ABE992" w:rsidR="007229AD" w:rsidRPr="00A46960" w:rsidRDefault="007229AD" w:rsidP="00A4696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3E0F30">
      <w:rPr>
        <w:noProof/>
        <w:sz w:val="36"/>
      </w:rPr>
      <w:instrText>8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E0F30">
      <w:rPr>
        <w:noProof/>
        <w:sz w:val="36"/>
      </w:rPr>
      <w:t>7</w:t>
    </w:r>
    <w:r>
      <w:rPr>
        <w:sz w:val="36"/>
      </w:rPr>
      <w:fldChar w:fldCharType="end"/>
    </w:r>
  </w:p>
  <w:p w14:paraId="7F96C3E0" w14:textId="094F2C70" w:rsidR="007229AD" w:rsidRDefault="007229AD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3AEA5" w14:textId="56F6378A" w:rsidR="003E0F30" w:rsidRDefault="003E0F30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8EA82" w14:textId="6208C6B0" w:rsidR="007229AD" w:rsidRDefault="007229AD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A03D9" w14:textId="77777777" w:rsidR="0042569B" w:rsidRDefault="0042569B">
      <w:r>
        <w:separator/>
      </w:r>
    </w:p>
  </w:footnote>
  <w:footnote w:type="continuationSeparator" w:id="0">
    <w:p w14:paraId="2E9F8B31" w14:textId="77777777" w:rsidR="0042569B" w:rsidRDefault="0042569B">
      <w:r>
        <w:continuationSeparator/>
      </w:r>
    </w:p>
  </w:footnote>
  <w:footnote w:id="1">
    <w:p w14:paraId="1516F018" w14:textId="2BCCB464" w:rsidR="007229AD" w:rsidRDefault="007229AD">
      <w:pPr>
        <w:pStyle w:val="a9"/>
        <w:rPr>
          <w:sz w:val="22"/>
        </w:rPr>
      </w:pPr>
      <w:r>
        <w:rPr>
          <w:rStyle w:val="ad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2C0575AD" w14:textId="6421915B" w:rsidR="007229AD" w:rsidRDefault="007229AD">
      <w:pPr>
        <w:pStyle w:val="a9"/>
      </w:pPr>
      <w:r>
        <w:rPr>
          <w:rStyle w:val="ad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68804716" w14:textId="22348C10" w:rsidR="007229AD" w:rsidRDefault="007229AD">
      <w:pPr>
        <w:pStyle w:val="a9"/>
        <w:rPr>
          <w:sz w:val="22"/>
        </w:rPr>
      </w:pPr>
      <w:r>
        <w:rPr>
          <w:rStyle w:val="ad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1C33FDA5" w14:textId="7955FA70" w:rsidR="007229AD" w:rsidRDefault="007229AD">
      <w:pPr>
        <w:pStyle w:val="a9"/>
        <w:rPr>
          <w:sz w:val="22"/>
        </w:rPr>
      </w:pPr>
      <w:r>
        <w:rPr>
          <w:rStyle w:val="ad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119676F0" w14:textId="4BB93D95" w:rsidR="007229AD" w:rsidRDefault="007229AD">
      <w:pPr>
        <w:pStyle w:val="a9"/>
        <w:rPr>
          <w:sz w:val="22"/>
        </w:rPr>
      </w:pPr>
      <w:r>
        <w:rPr>
          <w:rStyle w:val="ad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545DA06A" w14:textId="6BCD5AFC" w:rsidR="007229AD" w:rsidRDefault="007229AD">
      <w:pPr>
        <w:pStyle w:val="a9"/>
        <w:rPr>
          <w:sz w:val="22"/>
        </w:rPr>
      </w:pPr>
      <w:r>
        <w:rPr>
          <w:rStyle w:val="ad"/>
        </w:rPr>
        <w:t>6)</w:t>
      </w:r>
      <w:r>
        <w:rPr>
          <w:sz w:val="22"/>
        </w:rPr>
        <w:t xml:space="preserve"> ГОСТ 19.201-78 ЕСПД. Техническое задание. Требования к содержанию и оформлению</w:t>
      </w:r>
    </w:p>
  </w:footnote>
  <w:footnote w:id="7">
    <w:p w14:paraId="26DFEA6F" w14:textId="67E73EC6" w:rsidR="007229AD" w:rsidRDefault="007229AD">
      <w:pPr>
        <w:pStyle w:val="a9"/>
      </w:pPr>
      <w:r>
        <w:rPr>
          <w:rStyle w:val="ad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15C07" w14:textId="77777777" w:rsidR="007229AD" w:rsidRDefault="007229A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77FD4" w14:textId="22D1DD90" w:rsidR="003E0F30" w:rsidRDefault="003E0F3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49F08" w14:textId="77777777" w:rsidR="007229AD" w:rsidRDefault="007229A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48CF" w14:textId="77777777" w:rsidR="007229AD" w:rsidRDefault="007229AD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7</w:t>
    </w:r>
    <w:r>
      <w:rPr>
        <w:rStyle w:val="a5"/>
        <w:b/>
        <w:bCs/>
        <w:sz w:val="32"/>
        <w:szCs w:val="32"/>
      </w:rPr>
      <w:fldChar w:fldCharType="end"/>
    </w:r>
  </w:p>
  <w:p w14:paraId="3E05356B" w14:textId="182CD027" w:rsidR="007229AD" w:rsidRDefault="007229A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D03B6F">
      <w:rPr>
        <w:b/>
        <w:bCs/>
        <w:sz w:val="32"/>
      </w:rPr>
      <w:t>А.В.00001-01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CF4"/>
    <w:multiLevelType w:val="hybridMultilevel"/>
    <w:tmpl w:val="E4A63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3B3A49"/>
    <w:multiLevelType w:val="hybridMultilevel"/>
    <w:tmpl w:val="7B7A6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107F"/>
    <w:multiLevelType w:val="hybridMultilevel"/>
    <w:tmpl w:val="F26EFF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637605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D4D00"/>
    <w:multiLevelType w:val="hybridMultilevel"/>
    <w:tmpl w:val="BF140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53450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94780"/>
    <w:multiLevelType w:val="hybridMultilevel"/>
    <w:tmpl w:val="BF140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5B0A"/>
    <w:multiLevelType w:val="hybridMultilevel"/>
    <w:tmpl w:val="C8C4B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655823"/>
    <w:multiLevelType w:val="hybridMultilevel"/>
    <w:tmpl w:val="EA14A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253B75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55203"/>
    <w:multiLevelType w:val="hybridMultilevel"/>
    <w:tmpl w:val="071887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CE1B61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450BF"/>
    <w:multiLevelType w:val="hybridMultilevel"/>
    <w:tmpl w:val="BF140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4274"/>
    <w:multiLevelType w:val="hybridMultilevel"/>
    <w:tmpl w:val="5A341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86A57"/>
    <w:multiLevelType w:val="hybridMultilevel"/>
    <w:tmpl w:val="BF140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D2E03"/>
    <w:multiLevelType w:val="multilevel"/>
    <w:tmpl w:val="1E78283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B500522"/>
    <w:multiLevelType w:val="hybridMultilevel"/>
    <w:tmpl w:val="40067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EF592C"/>
    <w:multiLevelType w:val="hybridMultilevel"/>
    <w:tmpl w:val="703C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4E5D33"/>
    <w:multiLevelType w:val="hybridMultilevel"/>
    <w:tmpl w:val="4E486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1640F1"/>
    <w:multiLevelType w:val="hybridMultilevel"/>
    <w:tmpl w:val="291C8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A3138A"/>
    <w:multiLevelType w:val="hybridMultilevel"/>
    <w:tmpl w:val="8DFA2A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7B2BC3"/>
    <w:multiLevelType w:val="hybridMultilevel"/>
    <w:tmpl w:val="1B8294E2"/>
    <w:lvl w:ilvl="0" w:tplc="FDB00D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6A657AB7"/>
    <w:multiLevelType w:val="hybridMultilevel"/>
    <w:tmpl w:val="3932B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E3B1A8B"/>
    <w:multiLevelType w:val="hybridMultilevel"/>
    <w:tmpl w:val="64023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61FD7"/>
    <w:multiLevelType w:val="hybridMultilevel"/>
    <w:tmpl w:val="74BA7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6F6848"/>
    <w:multiLevelType w:val="hybridMultilevel"/>
    <w:tmpl w:val="98FC85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12610">
    <w:abstractNumId w:val="14"/>
  </w:num>
  <w:num w:numId="2" w16cid:durableId="316425773">
    <w:abstractNumId w:val="16"/>
  </w:num>
  <w:num w:numId="3" w16cid:durableId="177910707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753615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668768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49244">
    <w:abstractNumId w:val="1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1574295">
    <w:abstractNumId w:val="1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9469977">
    <w:abstractNumId w:val="1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6271417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9445955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591511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0254123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8360591">
    <w:abstractNumId w:val="17"/>
  </w:num>
  <w:num w:numId="14" w16cid:durableId="1981693290">
    <w:abstractNumId w:val="23"/>
  </w:num>
  <w:num w:numId="15" w16cid:durableId="1527065377">
    <w:abstractNumId w:val="10"/>
  </w:num>
  <w:num w:numId="16" w16cid:durableId="1675455748">
    <w:abstractNumId w:val="19"/>
  </w:num>
  <w:num w:numId="17" w16cid:durableId="1978145410">
    <w:abstractNumId w:val="21"/>
  </w:num>
  <w:num w:numId="18" w16cid:durableId="1400443035">
    <w:abstractNumId w:val="26"/>
  </w:num>
  <w:num w:numId="19" w16cid:durableId="288559059">
    <w:abstractNumId w:val="2"/>
  </w:num>
  <w:num w:numId="20" w16cid:durableId="758452090">
    <w:abstractNumId w:val="13"/>
  </w:num>
  <w:num w:numId="21" w16cid:durableId="1233350832">
    <w:abstractNumId w:val="8"/>
  </w:num>
  <w:num w:numId="22" w16cid:durableId="268974263">
    <w:abstractNumId w:val="7"/>
  </w:num>
  <w:num w:numId="23" w16cid:durableId="987392784">
    <w:abstractNumId w:val="0"/>
  </w:num>
  <w:num w:numId="24" w16cid:durableId="1227380865">
    <w:abstractNumId w:val="25"/>
  </w:num>
  <w:num w:numId="25" w16cid:durableId="1276868709">
    <w:abstractNumId w:val="1"/>
  </w:num>
  <w:num w:numId="26" w16cid:durableId="1065958923">
    <w:abstractNumId w:val="22"/>
  </w:num>
  <w:num w:numId="27" w16cid:durableId="1038510419">
    <w:abstractNumId w:val="12"/>
  </w:num>
  <w:num w:numId="28" w16cid:durableId="1717001877">
    <w:abstractNumId w:val="18"/>
  </w:num>
  <w:num w:numId="29" w16cid:durableId="1546334169">
    <w:abstractNumId w:val="20"/>
  </w:num>
  <w:num w:numId="30" w16cid:durableId="1620986010">
    <w:abstractNumId w:val="15"/>
  </w:num>
  <w:num w:numId="31" w16cid:durableId="831334173">
    <w:abstractNumId w:val="4"/>
  </w:num>
  <w:num w:numId="32" w16cid:durableId="999696241">
    <w:abstractNumId w:val="6"/>
  </w:num>
  <w:num w:numId="33" w16cid:durableId="1272780348">
    <w:abstractNumId w:val="9"/>
  </w:num>
  <w:num w:numId="34" w16cid:durableId="488790535">
    <w:abstractNumId w:val="11"/>
  </w:num>
  <w:num w:numId="35" w16cid:durableId="767896190">
    <w:abstractNumId w:val="5"/>
  </w:num>
  <w:num w:numId="36" w16cid:durableId="134685400">
    <w:abstractNumId w:val="24"/>
  </w:num>
  <w:num w:numId="37" w16cid:durableId="2067488516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6F"/>
    <w:rsid w:val="00011DAE"/>
    <w:rsid w:val="00027BB2"/>
    <w:rsid w:val="00072787"/>
    <w:rsid w:val="000A2805"/>
    <w:rsid w:val="000F4697"/>
    <w:rsid w:val="00105CB0"/>
    <w:rsid w:val="001C28A6"/>
    <w:rsid w:val="001D5467"/>
    <w:rsid w:val="002944E3"/>
    <w:rsid w:val="00295A97"/>
    <w:rsid w:val="002A544C"/>
    <w:rsid w:val="002B0B76"/>
    <w:rsid w:val="002B55BE"/>
    <w:rsid w:val="002C390F"/>
    <w:rsid w:val="002F3675"/>
    <w:rsid w:val="00310433"/>
    <w:rsid w:val="003158C2"/>
    <w:rsid w:val="00384A40"/>
    <w:rsid w:val="0038639A"/>
    <w:rsid w:val="00386ABD"/>
    <w:rsid w:val="003B0E84"/>
    <w:rsid w:val="003B23F1"/>
    <w:rsid w:val="003E0F30"/>
    <w:rsid w:val="0040125E"/>
    <w:rsid w:val="004077A1"/>
    <w:rsid w:val="00414488"/>
    <w:rsid w:val="00421E6D"/>
    <w:rsid w:val="0042569B"/>
    <w:rsid w:val="004312D6"/>
    <w:rsid w:val="0045075C"/>
    <w:rsid w:val="00471435"/>
    <w:rsid w:val="0049415F"/>
    <w:rsid w:val="004F66F7"/>
    <w:rsid w:val="00504FC4"/>
    <w:rsid w:val="005123C0"/>
    <w:rsid w:val="0052132A"/>
    <w:rsid w:val="00543B5D"/>
    <w:rsid w:val="005505B5"/>
    <w:rsid w:val="00573FCD"/>
    <w:rsid w:val="005C1D34"/>
    <w:rsid w:val="005D731C"/>
    <w:rsid w:val="005F418D"/>
    <w:rsid w:val="00643735"/>
    <w:rsid w:val="00660615"/>
    <w:rsid w:val="006643F9"/>
    <w:rsid w:val="00691F4C"/>
    <w:rsid w:val="006A2CBE"/>
    <w:rsid w:val="007229AD"/>
    <w:rsid w:val="0072361D"/>
    <w:rsid w:val="00732B01"/>
    <w:rsid w:val="0079209E"/>
    <w:rsid w:val="00797ECC"/>
    <w:rsid w:val="007B0629"/>
    <w:rsid w:val="007D6A57"/>
    <w:rsid w:val="008254AA"/>
    <w:rsid w:val="00843724"/>
    <w:rsid w:val="00882A80"/>
    <w:rsid w:val="008A6F4F"/>
    <w:rsid w:val="008C3A3C"/>
    <w:rsid w:val="008E2117"/>
    <w:rsid w:val="008F18E1"/>
    <w:rsid w:val="00925DBC"/>
    <w:rsid w:val="009309C2"/>
    <w:rsid w:val="009367E4"/>
    <w:rsid w:val="00941E9E"/>
    <w:rsid w:val="00966B85"/>
    <w:rsid w:val="009737A4"/>
    <w:rsid w:val="009870DD"/>
    <w:rsid w:val="00994F94"/>
    <w:rsid w:val="00A46960"/>
    <w:rsid w:val="00A932B9"/>
    <w:rsid w:val="00AD1CD2"/>
    <w:rsid w:val="00AE0651"/>
    <w:rsid w:val="00B07089"/>
    <w:rsid w:val="00B55A9A"/>
    <w:rsid w:val="00B92780"/>
    <w:rsid w:val="00BC036A"/>
    <w:rsid w:val="00BE278D"/>
    <w:rsid w:val="00BF02AB"/>
    <w:rsid w:val="00C20087"/>
    <w:rsid w:val="00C362B8"/>
    <w:rsid w:val="00C62B2F"/>
    <w:rsid w:val="00C70126"/>
    <w:rsid w:val="00CB1FF4"/>
    <w:rsid w:val="00D03B6F"/>
    <w:rsid w:val="00D7573A"/>
    <w:rsid w:val="00D77371"/>
    <w:rsid w:val="00D818BF"/>
    <w:rsid w:val="00E153D1"/>
    <w:rsid w:val="00E165E7"/>
    <w:rsid w:val="00E5176B"/>
    <w:rsid w:val="00E77704"/>
    <w:rsid w:val="00E95F1A"/>
    <w:rsid w:val="00EB1623"/>
    <w:rsid w:val="00EE5CC7"/>
    <w:rsid w:val="00EF1F6A"/>
    <w:rsid w:val="00F06AB4"/>
    <w:rsid w:val="00F32D19"/>
    <w:rsid w:val="00F42FE5"/>
    <w:rsid w:val="00F501FF"/>
    <w:rsid w:val="00F52543"/>
    <w:rsid w:val="00FB04A9"/>
    <w:rsid w:val="00FB23DA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17F789"/>
  <w15:chartTrackingRefBased/>
  <w15:docId w15:val="{3BB7BAD8-EEA2-4FB8-8E3F-08188C23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CC7"/>
    <w:rPr>
      <w:sz w:val="28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EE5CC7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link w:val="a7"/>
    <w:semiHidden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9">
    <w:name w:val="footnote text"/>
    <w:basedOn w:val="a"/>
    <w:semiHidden/>
    <w:rPr>
      <w:sz w:val="20"/>
      <w:szCs w:val="20"/>
    </w:rPr>
  </w:style>
  <w:style w:type="paragraph" w:styleId="aa">
    <w:name w:val="Body Text"/>
    <w:basedOn w:val="a"/>
    <w:semiHidden/>
    <w:pPr>
      <w:jc w:val="both"/>
    </w:pPr>
  </w:style>
  <w:style w:type="paragraph" w:styleId="ab">
    <w:name w:val="Body Text Indent"/>
    <w:basedOn w:val="a"/>
    <w:semiHidden/>
    <w:pPr>
      <w:ind w:left="798" w:hanging="798"/>
    </w:pPr>
    <w:rPr>
      <w:b/>
      <w:bCs/>
    </w:rPr>
  </w:style>
  <w:style w:type="paragraph" w:styleId="50">
    <w:name w:val="toc 5"/>
    <w:basedOn w:val="a"/>
    <w:next w:val="a"/>
    <w:autoRedefine/>
    <w:semiHidden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c">
    <w:name w:val="Normal (Web)"/>
    <w:basedOn w:val="a"/>
    <w:semiHidden/>
    <w:pPr>
      <w:spacing w:before="100" w:beforeAutospacing="1" w:after="100" w:afterAutospacing="1"/>
    </w:pPr>
  </w:style>
  <w:style w:type="character" w:styleId="ad">
    <w:name w:val="footnote reference"/>
    <w:basedOn w:val="a0"/>
    <w:semiHidden/>
    <w:rPr>
      <w:vertAlign w:val="superscript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translatable-message">
    <w:name w:val="translatable-message"/>
    <w:basedOn w:val="a0"/>
    <w:rsid w:val="005123C0"/>
  </w:style>
  <w:style w:type="character" w:customStyle="1" w:styleId="time">
    <w:name w:val="time"/>
    <w:basedOn w:val="a0"/>
    <w:rsid w:val="005123C0"/>
  </w:style>
  <w:style w:type="character" w:customStyle="1" w:styleId="i18n">
    <w:name w:val="i18n"/>
    <w:basedOn w:val="a0"/>
    <w:rsid w:val="005123C0"/>
  </w:style>
  <w:style w:type="character" w:customStyle="1" w:styleId="tgico">
    <w:name w:val="tgico"/>
    <w:basedOn w:val="a0"/>
    <w:rsid w:val="005123C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23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5123C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23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5123C0"/>
    <w:rPr>
      <w:rFonts w:ascii="Arial" w:hAnsi="Arial" w:cs="Arial"/>
      <w:vanish/>
      <w:sz w:val="16"/>
      <w:szCs w:val="16"/>
    </w:rPr>
  </w:style>
  <w:style w:type="paragraph" w:styleId="af0">
    <w:name w:val="List Paragraph"/>
    <w:basedOn w:val="a"/>
    <w:uiPriority w:val="34"/>
    <w:qFormat/>
    <w:rsid w:val="003B0E84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882A80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table" w:styleId="af2">
    <w:name w:val="Table Grid"/>
    <w:basedOn w:val="a1"/>
    <w:uiPriority w:val="59"/>
    <w:rsid w:val="002B55B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691F4C"/>
    <w:rPr>
      <w:color w:val="605E5C"/>
      <w:shd w:val="clear" w:color="auto" w:fill="E1DFDD"/>
    </w:rPr>
  </w:style>
  <w:style w:type="character" w:customStyle="1" w:styleId="a4">
    <w:name w:val="Верхний колонтитул Знак"/>
    <w:basedOn w:val="a0"/>
    <w:link w:val="a3"/>
    <w:semiHidden/>
    <w:rsid w:val="003E0F30"/>
    <w:rPr>
      <w:sz w:val="28"/>
      <w:szCs w:val="24"/>
    </w:rPr>
  </w:style>
  <w:style w:type="character" w:customStyle="1" w:styleId="a7">
    <w:name w:val="Нижний колонтитул Знак"/>
    <w:basedOn w:val="a0"/>
    <w:link w:val="a6"/>
    <w:semiHidden/>
    <w:rsid w:val="003E0F30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338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9778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1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mailto:KarinaSASK64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poGER\AppData\Local\Temp\Temp1_ESPD_TZ.zi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670B-DB70-4A72-B68F-28027F95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582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Мухаммад Борлаков</cp:lastModifiedBy>
  <cp:revision>27</cp:revision>
  <cp:lastPrinted>2005-09-30T03:24:00Z</cp:lastPrinted>
  <dcterms:created xsi:type="dcterms:W3CDTF">2024-10-10T09:05:00Z</dcterms:created>
  <dcterms:modified xsi:type="dcterms:W3CDTF">2024-12-05T00:08:00Z</dcterms:modified>
</cp:coreProperties>
</file>